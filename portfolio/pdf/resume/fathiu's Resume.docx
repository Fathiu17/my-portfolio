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A23" w:rsidRDefault="00663AE6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E54E7F91E9264A14B7BFB845FA459A3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E00011">
            <w:t>4, LANE J, AGUNREGE ESTATE, APETE-AWOTAN.</w:t>
          </w:r>
        </w:sdtContent>
      </w:sdt>
    </w:p>
    <w:sdt>
      <w:sdtPr>
        <w:alias w:val="Category"/>
        <w:tag w:val=""/>
        <w:id w:val="1543715586"/>
        <w:placeholder>
          <w:docPart w:val="51AF670C67D94D899BBE7CB9564D51E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D81A23" w:rsidRDefault="00E00011">
          <w:pPr>
            <w:pStyle w:val="ContactInfo"/>
          </w:pPr>
          <w:r>
            <w:t>IBADAN, 200129</w:t>
          </w:r>
        </w:p>
      </w:sdtContent>
    </w:sdt>
    <w:p w:rsidR="00D81A23" w:rsidRDefault="00663AE6">
      <w:pPr>
        <w:pStyle w:val="ContactInfo"/>
      </w:pPr>
      <w:sdt>
        <w:sdtPr>
          <w:alias w:val="Telephone"/>
          <w:tag w:val="Telephone"/>
          <w:id w:val="599758962"/>
          <w:placeholder>
            <w:docPart w:val="C098157B3BD7404F847DBFD58E737B3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00011">
            <w:t>09024631884</w:t>
          </w:r>
        </w:sdtContent>
      </w:sdt>
    </w:p>
    <w:sdt>
      <w:sdtPr>
        <w:alias w:val="Website"/>
        <w:tag w:val="Website"/>
        <w:id w:val="48967594"/>
        <w:placeholder>
          <w:docPart w:val="43E444A3940A4451A177E46FF5F3534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81A23" w:rsidRDefault="00E00011">
          <w:pPr>
            <w:pStyle w:val="ContactInfo"/>
          </w:pPr>
          <w:r>
            <w:t>LinkedIn: www.linkedin.com/in/fathiu-adegoke-547491220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0303022024C7469086C59E987264D15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D81A23" w:rsidRDefault="00E00011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adegokefathiu17@gmail.com</w:t>
          </w:r>
        </w:p>
      </w:sdtContent>
    </w:sdt>
    <w:p w:rsidR="00D81A23" w:rsidRDefault="00663AE6" w:rsidP="00E00011">
      <w:pPr>
        <w:pStyle w:val="Name"/>
        <w:ind w:left="0"/>
      </w:pPr>
      <w:sdt>
        <w:sdtPr>
          <w:alias w:val="Your Name"/>
          <w:tag w:val=""/>
          <w:id w:val="1197042864"/>
          <w:placeholder>
            <w:docPart w:val="675ED691F5814378B7D287D39FD9FFB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00011">
            <w:t>adegoke fathiu ayoade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D81A23" w:rsidRDefault="00E00011">
            <w:pPr>
              <w:pStyle w:val="ResumeText"/>
            </w:pPr>
            <w:r>
              <w:t>To secure a responsible career opportunity to fully utilize my trainings and skills, while making a significant contribution to the success of the company</w:t>
            </w:r>
          </w:p>
        </w:tc>
      </w:tr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573E5A" w:rsidRDefault="00573E5A" w:rsidP="00E00011">
            <w:pPr>
              <w:pStyle w:val="ResumeText"/>
            </w:pPr>
            <w:r>
              <w:t>Front End Web Design and Develo</w:t>
            </w:r>
            <w:r w:rsidR="00DC75A0">
              <w:t>ping: The use of HTML, CSS, JavaScript</w:t>
            </w:r>
          </w:p>
        </w:tc>
      </w:tr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5F49D176C6B24F5CA702E4E25EAD8988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D81A23" w:rsidRDefault="00DC75A0" w:rsidP="00DC75A0">
                    <w:pPr>
                      <w:pStyle w:val="Heading2"/>
                    </w:pPr>
                    <w:r>
                      <w:t>NO EXPERIENCE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F49D176C6B24F5CA702E4E25EAD8988"/>
                  </w:placeholder>
                  <w15:repeatingSectionItem/>
                </w:sdtPr>
                <w:sdtEndPr/>
                <w:sdtContent>
                  <w:p w:rsidR="00D81A23" w:rsidRDefault="007808A7">
                    <w:pPr>
                      <w:pStyle w:val="Heading2"/>
                    </w:pPr>
                    <w:r>
                      <w:t>federal university of technology – akure, Ondo state – b.tech</w:t>
                    </w:r>
                  </w:p>
                  <w:p w:rsidR="00385342" w:rsidRDefault="00385342">
                    <w:r>
                      <w:t>Statistic department</w:t>
                    </w:r>
                  </w:p>
                  <w:p w:rsidR="00D81A23" w:rsidRDefault="007808A7">
                    <w:r>
                      <w:t>Sept 2018 – till date</w:t>
                    </w:r>
                  </w:p>
                </w:sdtContent>
              </w:sdt>
            </w:sdtContent>
          </w:sdt>
        </w:tc>
      </w:tr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D81A23" w:rsidRDefault="00385342">
            <w:pPr>
              <w:pStyle w:val="ResumeText"/>
            </w:pPr>
            <w:r>
              <w:t>English</w:t>
            </w:r>
          </w:p>
          <w:p w:rsidR="00385342" w:rsidRDefault="00385342">
            <w:pPr>
              <w:pStyle w:val="ResumeText"/>
            </w:pPr>
            <w:r>
              <w:t>Yoruba</w:t>
            </w:r>
          </w:p>
        </w:tc>
      </w:tr>
      <w:tr w:rsidR="00D81A23">
        <w:tc>
          <w:tcPr>
            <w:tcW w:w="1778" w:type="dxa"/>
          </w:tcPr>
          <w:p w:rsidR="00D81A23" w:rsidRDefault="00385342">
            <w:pPr>
              <w:pStyle w:val="Heading1"/>
            </w:pPr>
            <w:r>
              <w:t>membership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385342" w:rsidRDefault="00385342">
            <w:pPr>
              <w:pStyle w:val="ResumeText"/>
            </w:pPr>
            <w:r>
              <w:t>Member of Data Scientist Network (DSN), Nigeria</w:t>
            </w:r>
          </w:p>
          <w:p w:rsidR="00D81A23" w:rsidRDefault="00385342">
            <w:pPr>
              <w:pStyle w:val="ResumeText"/>
            </w:pPr>
            <w:r>
              <w:t>Member of Federal University of Technology, Akure – Laboratory for Interdisciplinary Statistical Analysis (FUTA-LISA)</w:t>
            </w:r>
          </w:p>
        </w:tc>
      </w:tr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5F49D176C6B24F5CA702E4E25EAD8988"/>
                  </w:placeholder>
                  <w15:color w:val="C0C0C0"/>
                  <w15:repeatingSectionItem/>
                </w:sdtPr>
                <w:sdtEndPr/>
                <w:sdtContent>
                  <w:p w:rsidR="00D81A23" w:rsidRDefault="00385342">
                    <w:pPr>
                      <w:pStyle w:val="Heading2"/>
                    </w:pPr>
                    <w:r>
                      <w:t>AMANDA S SVENSSON</w:t>
                    </w:r>
                  </w:p>
                  <w:p w:rsidR="00D81A23" w:rsidRDefault="00385342">
                    <w:pPr>
                      <w:pStyle w:val="ResumeText"/>
                    </w:pPr>
                    <w:r>
                      <w:t>Head of intern recruitment, Hash Analytics</w:t>
                    </w:r>
                  </w:p>
                  <w:p w:rsidR="00D81A23" w:rsidRDefault="00663AE6"/>
                </w:sdtContent>
              </w:sdt>
            </w:sdtContent>
          </w:sdt>
        </w:tc>
      </w:tr>
    </w:tbl>
    <w:p w:rsidR="00D81A23" w:rsidRDefault="00D81A23"/>
    <w:sectPr w:rsidR="00D81A23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AE6" w:rsidRDefault="00663AE6">
      <w:pPr>
        <w:spacing w:before="0" w:after="0" w:line="240" w:lineRule="auto"/>
      </w:pPr>
      <w:r>
        <w:separator/>
      </w:r>
    </w:p>
  </w:endnote>
  <w:endnote w:type="continuationSeparator" w:id="0">
    <w:p w:rsidR="00663AE6" w:rsidRDefault="00663A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A23" w:rsidRDefault="00C3065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AE6" w:rsidRDefault="00663AE6">
      <w:pPr>
        <w:spacing w:before="0" w:after="0" w:line="240" w:lineRule="auto"/>
      </w:pPr>
      <w:r>
        <w:separator/>
      </w:r>
    </w:p>
  </w:footnote>
  <w:footnote w:type="continuationSeparator" w:id="0">
    <w:p w:rsidR="00663AE6" w:rsidRDefault="00663AE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11"/>
    <w:rsid w:val="00385342"/>
    <w:rsid w:val="00573E5A"/>
    <w:rsid w:val="00663AE6"/>
    <w:rsid w:val="007808A7"/>
    <w:rsid w:val="007F38BF"/>
    <w:rsid w:val="00C3065F"/>
    <w:rsid w:val="00D81A23"/>
    <w:rsid w:val="00DC75A0"/>
    <w:rsid w:val="00E0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DA0FB"/>
  <w15:chartTrackingRefBased/>
  <w15:docId w15:val="{FCE87046-7C1D-4FD9-A691-85EC9311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4E7F91E9264A14B7BFB845FA459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A779A-4A4D-4776-9711-793145485B77}"/>
      </w:docPartPr>
      <w:docPartBody>
        <w:p w:rsidR="00B96E39" w:rsidRDefault="00752D13">
          <w:pPr>
            <w:pStyle w:val="E54E7F91E9264A14B7BFB845FA459A35"/>
          </w:pPr>
          <w:r>
            <w:t>[Street Address]</w:t>
          </w:r>
        </w:p>
      </w:docPartBody>
    </w:docPart>
    <w:docPart>
      <w:docPartPr>
        <w:name w:val="51AF670C67D94D899BBE7CB9564D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8D30C-3E55-44D7-942A-65C6DD0E81DD}"/>
      </w:docPartPr>
      <w:docPartBody>
        <w:p w:rsidR="00B96E39" w:rsidRDefault="00752D13">
          <w:pPr>
            <w:pStyle w:val="51AF670C67D94D899BBE7CB9564D51EA"/>
          </w:pPr>
          <w:r>
            <w:t>[City, ST ZIP Code]</w:t>
          </w:r>
        </w:p>
      </w:docPartBody>
    </w:docPart>
    <w:docPart>
      <w:docPartPr>
        <w:name w:val="C098157B3BD7404F847DBFD58E73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A8499-E0C9-41B4-B2AC-1BF4E0436B5D}"/>
      </w:docPartPr>
      <w:docPartBody>
        <w:p w:rsidR="00B96E39" w:rsidRDefault="00752D13">
          <w:pPr>
            <w:pStyle w:val="C098157B3BD7404F847DBFD58E737B3D"/>
          </w:pPr>
          <w:r>
            <w:t>[Telephone]</w:t>
          </w:r>
        </w:p>
      </w:docPartBody>
    </w:docPart>
    <w:docPart>
      <w:docPartPr>
        <w:name w:val="43E444A3940A4451A177E46FF5F35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8F130-7783-4211-BE9F-BDC555D0FF7B}"/>
      </w:docPartPr>
      <w:docPartBody>
        <w:p w:rsidR="00B96E39" w:rsidRDefault="00752D13">
          <w:pPr>
            <w:pStyle w:val="43E444A3940A4451A177E46FF5F35344"/>
          </w:pPr>
          <w:r>
            <w:t>[Website]</w:t>
          </w:r>
        </w:p>
      </w:docPartBody>
    </w:docPart>
    <w:docPart>
      <w:docPartPr>
        <w:name w:val="0303022024C7469086C59E987264D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855D6-AF63-468C-9177-6A8597846EC2}"/>
      </w:docPartPr>
      <w:docPartBody>
        <w:p w:rsidR="00B96E39" w:rsidRDefault="00752D13">
          <w:pPr>
            <w:pStyle w:val="0303022024C7469086C59E987264D155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675ED691F5814378B7D287D39FD9F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45E9-29B5-4B8D-BEA8-5B92CEC2CB54}"/>
      </w:docPartPr>
      <w:docPartBody>
        <w:p w:rsidR="00B96E39" w:rsidRDefault="00752D13">
          <w:pPr>
            <w:pStyle w:val="675ED691F5814378B7D287D39FD9FFBD"/>
          </w:pPr>
          <w:r>
            <w:t>[Your Name]</w:t>
          </w:r>
        </w:p>
      </w:docPartBody>
    </w:docPart>
    <w:docPart>
      <w:docPartPr>
        <w:name w:val="5F49D176C6B24F5CA702E4E25EAD8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C1BF-2443-4C71-8DE3-D5DAACB1698C}"/>
      </w:docPartPr>
      <w:docPartBody>
        <w:p w:rsidR="00B96E39" w:rsidRDefault="00752D13">
          <w:pPr>
            <w:pStyle w:val="5F49D176C6B24F5CA702E4E25EAD898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9C"/>
    <w:rsid w:val="000B2A5D"/>
    <w:rsid w:val="00524B26"/>
    <w:rsid w:val="006A729C"/>
    <w:rsid w:val="00752D13"/>
    <w:rsid w:val="00B9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4E7F91E9264A14B7BFB845FA459A35">
    <w:name w:val="E54E7F91E9264A14B7BFB845FA459A35"/>
  </w:style>
  <w:style w:type="paragraph" w:customStyle="1" w:styleId="51AF670C67D94D899BBE7CB9564D51EA">
    <w:name w:val="51AF670C67D94D899BBE7CB9564D51EA"/>
  </w:style>
  <w:style w:type="paragraph" w:customStyle="1" w:styleId="C098157B3BD7404F847DBFD58E737B3D">
    <w:name w:val="C098157B3BD7404F847DBFD58E737B3D"/>
  </w:style>
  <w:style w:type="paragraph" w:customStyle="1" w:styleId="43E444A3940A4451A177E46FF5F35344">
    <w:name w:val="43E444A3940A4451A177E46FF5F35344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0303022024C7469086C59E987264D155">
    <w:name w:val="0303022024C7469086C59E987264D155"/>
  </w:style>
  <w:style w:type="paragraph" w:customStyle="1" w:styleId="675ED691F5814378B7D287D39FD9FFBD">
    <w:name w:val="675ED691F5814378B7D287D39FD9FFBD"/>
  </w:style>
  <w:style w:type="paragraph" w:customStyle="1" w:styleId="EF64F2D6328D4563A39E2C257BBF9FBC">
    <w:name w:val="EF64F2D6328D4563A39E2C257BBF9FB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32919A9F31AC4B5F831646E0FEFD80CD">
    <w:name w:val="32919A9F31AC4B5F831646E0FEFD80CD"/>
  </w:style>
  <w:style w:type="character" w:styleId="PlaceholderText">
    <w:name w:val="Placeholder Text"/>
    <w:basedOn w:val="DefaultParagraphFont"/>
    <w:uiPriority w:val="99"/>
    <w:semiHidden/>
    <w:rsid w:val="006A729C"/>
    <w:rPr>
      <w:color w:val="808080"/>
    </w:rPr>
  </w:style>
  <w:style w:type="paragraph" w:customStyle="1" w:styleId="5F49D176C6B24F5CA702E4E25EAD8988">
    <w:name w:val="5F49D176C6B24F5CA702E4E25EAD8988"/>
  </w:style>
  <w:style w:type="paragraph" w:customStyle="1" w:styleId="918DD9FD3D784791872BD7FD70CCA77C">
    <w:name w:val="918DD9FD3D784791872BD7FD70CCA77C"/>
  </w:style>
  <w:style w:type="paragraph" w:customStyle="1" w:styleId="40D953BE2EB743D680DD313D591F2CD5">
    <w:name w:val="40D953BE2EB743D680DD313D591F2CD5"/>
  </w:style>
  <w:style w:type="paragraph" w:customStyle="1" w:styleId="D9E9EC7B235A444DA9BE951422FA96F6">
    <w:name w:val="D9E9EC7B235A444DA9BE951422FA96F6"/>
  </w:style>
  <w:style w:type="paragraph" w:customStyle="1" w:styleId="24921A5017D9476D9E26A953908A457B">
    <w:name w:val="24921A5017D9476D9E26A953908A457B"/>
  </w:style>
  <w:style w:type="paragraph" w:customStyle="1" w:styleId="0DF0F2E3A00B484CA9CBCC3BEB441C76">
    <w:name w:val="0DF0F2E3A00B484CA9CBCC3BEB441C76"/>
  </w:style>
  <w:style w:type="paragraph" w:customStyle="1" w:styleId="1C5133A2B0D343DCAECE96C87126F600">
    <w:name w:val="1C5133A2B0D343DCAECE96C87126F600"/>
  </w:style>
  <w:style w:type="paragraph" w:customStyle="1" w:styleId="601F7417719A46078FE996E5FB748003">
    <w:name w:val="601F7417719A46078FE996E5FB748003"/>
  </w:style>
  <w:style w:type="paragraph" w:customStyle="1" w:styleId="31AB0AD62410441EB35712BF88213EFD">
    <w:name w:val="31AB0AD62410441EB35712BF88213EFD"/>
  </w:style>
  <w:style w:type="paragraph" w:customStyle="1" w:styleId="CBA308F3DE104BF7A5C6D5B21422516F">
    <w:name w:val="CBA308F3DE104BF7A5C6D5B21422516F"/>
  </w:style>
  <w:style w:type="paragraph" w:customStyle="1" w:styleId="CCD845F02E7A4E4CB0010688654C0A00">
    <w:name w:val="CCD845F02E7A4E4CB0010688654C0A00"/>
  </w:style>
  <w:style w:type="paragraph" w:customStyle="1" w:styleId="1B0EA33836C344328BCE29D6E3117E91">
    <w:name w:val="1B0EA33836C344328BCE29D6E3117E91"/>
    <w:rsid w:val="006A7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4, LANE J, AGUNREGE ESTATE, APETE-AWOTAN.</CompanyAddress>
  <CompanyPhone>09024631884</CompanyPhone>
  <CompanyFax/>
  <CompanyEmail>adegokefathiu17@gmail.com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34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adegoke fathiu ayoade</dc:creator>
  <cp:keywords>LinkedIn: www.linkedin.com/in/fathiu-adegoke-547491220</cp:keywords>
  <cp:lastModifiedBy>fathiu</cp:lastModifiedBy>
  <cp:revision>3</cp:revision>
  <dcterms:created xsi:type="dcterms:W3CDTF">2022-04-28T15:26:00Z</dcterms:created>
  <dcterms:modified xsi:type="dcterms:W3CDTF">2022-05-26T18:35:00Z</dcterms:modified>
  <cp:category>IBADAN, 200129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